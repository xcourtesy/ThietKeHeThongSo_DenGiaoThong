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7E2" w:rsidRDefault="00B62EA0" w:rsidP="00B62EA0">
      <w:pPr>
        <w:pStyle w:val="Heading1"/>
        <w:rPr>
          <w:lang w:val="en-US"/>
        </w:rPr>
      </w:pPr>
      <w:r>
        <w:rPr>
          <w:lang w:val="en-US"/>
        </w:rPr>
        <w:t>Hệ Thống Số</w:t>
      </w:r>
    </w:p>
    <w:p w:rsidR="00B62EA0" w:rsidRDefault="00B62EA0" w:rsidP="00B62EA0">
      <w:pPr>
        <w:rPr>
          <w:lang w:val="en-US"/>
        </w:rPr>
      </w:pPr>
      <w:r>
        <w:rPr>
          <w:lang w:val="en-US"/>
        </w:rPr>
        <w:t>Ôn tập giữa kì 20181</w:t>
      </w:r>
      <w:r w:rsidR="000F7F7F">
        <w:rPr>
          <w:lang w:val="en-US"/>
        </w:rPr>
        <w:t xml:space="preserve"> - Lưu</w:t>
      </w:r>
    </w:p>
    <w:p w:rsidR="00B62EA0" w:rsidRDefault="00B62EA0" w:rsidP="00B62EA0">
      <w:pPr>
        <w:rPr>
          <w:lang w:val="en-US"/>
        </w:rPr>
      </w:pPr>
      <w:bookmarkStart w:id="0" w:name="_GoBack"/>
      <w:r w:rsidRPr="00B62EA0">
        <w:rPr>
          <w:b/>
          <w:lang w:val="en-US"/>
        </w:rPr>
        <w:t>Bài 1:</w:t>
      </w:r>
      <w:r>
        <w:rPr>
          <w:lang w:val="en-US"/>
        </w:rPr>
        <w:t xml:space="preserve"> Hệ thống đèn giao thông tại một ngã tư</w:t>
      </w:r>
    </w:p>
    <w:p w:rsidR="00B62EA0" w:rsidRDefault="00B62EA0" w:rsidP="00B62E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Tần số chính 40 MHz</w:t>
      </w:r>
    </w:p>
    <w:p w:rsidR="00B62EA0" w:rsidRDefault="00B62EA0" w:rsidP="00B62E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Đèn đỏ dừng 50 giây</w:t>
      </w:r>
    </w:p>
    <w:p w:rsidR="00B62EA0" w:rsidRDefault="00B62EA0" w:rsidP="00B62E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Đèn xanh dừng 40 giây</w:t>
      </w:r>
    </w:p>
    <w:p w:rsidR="00B62EA0" w:rsidRDefault="00B62EA0" w:rsidP="00B62E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Đèn vàng dừng 10 giây</w:t>
      </w:r>
    </w:p>
    <w:p w:rsidR="00B62EA0" w:rsidRDefault="00B62EA0" w:rsidP="00B62E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thống gồm 3 led đơn điều khiển màu và 2 led 7 thanh hiển thị thời gian đếm lùi</w:t>
      </w:r>
    </w:p>
    <w:p w:rsidR="00B62EA0" w:rsidRDefault="00B62EA0" w:rsidP="00B62EA0">
      <w:pPr>
        <w:rPr>
          <w:lang w:val="en-US"/>
        </w:rPr>
      </w:pPr>
      <w:r>
        <w:rPr>
          <w:lang w:val="en-US"/>
        </w:rPr>
        <w:t>Yêu cầu</w:t>
      </w:r>
    </w:p>
    <w:p w:rsidR="00B62EA0" w:rsidRDefault="00B62EA0" w:rsidP="00B62E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Vẽ sơ đồ liên kết giữa các khối bên trong hệ thống</w:t>
      </w:r>
    </w:p>
    <w:p w:rsidR="00B62EA0" w:rsidRDefault="00B62EA0" w:rsidP="00B62E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Viết code verilog cho các khối kể cả top level entity</w:t>
      </w:r>
    </w:p>
    <w:p w:rsidR="00B62EA0" w:rsidRPr="00543DDB" w:rsidRDefault="00B62EA0" w:rsidP="00B62EA0">
      <w:pPr>
        <w:pStyle w:val="ListParagraph"/>
        <w:numPr>
          <w:ilvl w:val="0"/>
          <w:numId w:val="5"/>
        </w:numPr>
        <w:rPr>
          <w:lang w:val="en-US"/>
        </w:rPr>
      </w:pPr>
      <w:r w:rsidRPr="00543DDB">
        <w:rPr>
          <w:lang w:val="en-US"/>
        </w:rPr>
        <w:t>Viết code testbench mô phỏng cho hệ thống</w:t>
      </w:r>
    </w:p>
    <w:bookmarkEnd w:id="0"/>
    <w:p w:rsidR="00B62EA0" w:rsidRDefault="00B62EA0" w:rsidP="00B62EA0">
      <w:pPr>
        <w:rPr>
          <w:b/>
          <w:lang w:val="en-US"/>
        </w:rPr>
      </w:pPr>
      <w:r w:rsidRPr="00B62EA0">
        <w:rPr>
          <w:b/>
          <w:lang w:val="en-US"/>
        </w:rPr>
        <w:t>Giải:</w:t>
      </w:r>
    </w:p>
    <w:p w:rsidR="00B62EA0" w:rsidRPr="008206CA" w:rsidRDefault="00B62EA0" w:rsidP="008206CA">
      <w:pPr>
        <w:pStyle w:val="ListParagraph"/>
        <w:numPr>
          <w:ilvl w:val="0"/>
          <w:numId w:val="6"/>
        </w:numPr>
        <w:spacing w:line="480" w:lineRule="auto"/>
        <w:rPr>
          <w:b/>
          <w:lang w:val="en-US"/>
        </w:rPr>
      </w:pPr>
      <w:r>
        <w:rPr>
          <w:b/>
          <w:lang w:val="en-US"/>
        </w:rPr>
        <w:t>Sơ đồ liên kết giữa các khối bên trong hệ thống</w:t>
      </w:r>
    </w:p>
    <w:p w:rsidR="00B62EA0" w:rsidRPr="00B62EA0" w:rsidRDefault="00B62EA0" w:rsidP="00745861">
      <w:pPr>
        <w:pStyle w:val="ListParagraph"/>
        <w:spacing w:line="480" w:lineRule="auto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A4EDAC1">
            <wp:extent cx="6275070" cy="19533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99" cy="1964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EA0" w:rsidRDefault="00543DDB" w:rsidP="00543DD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0F7F7F">
        <w:rPr>
          <w:b/>
          <w:lang w:val="en-US"/>
        </w:rPr>
        <w:t>Code verilog các khối</w:t>
      </w:r>
    </w:p>
    <w:p w:rsidR="002D3CDB" w:rsidRPr="002D3CDB" w:rsidRDefault="002D3CDB" w:rsidP="002D3CDB">
      <w:pPr>
        <w:ind w:left="360"/>
        <w:rPr>
          <w:lang w:val="en-US"/>
        </w:rPr>
      </w:pPr>
      <w:r>
        <w:rPr>
          <w:lang w:val="en-US"/>
        </w:rPr>
        <w:lastRenderedPageBreak/>
        <w:t>Khối Top level entity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45861" w:rsidRPr="002D3CDB" w:rsidTr="00745861">
        <w:tc>
          <w:tcPr>
            <w:tcW w:w="9350" w:type="dxa"/>
          </w:tcPr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/* Module Top level entity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* Den Giao thong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*/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module DenGiaoThong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(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 xml:space="preserve">clock, 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//Clock 40 MHz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 xml:space="preserve">reset, 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//Reset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 xml:space="preserve">ledRed, 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//Led don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ledGreen,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ledYellow,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 xml:space="preserve">led7Seg1, 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//Led 7 thanh hang chuc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led7Seg0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//Led 7 thanh hang don vi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);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// Khai bao tin hieu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input clock, reset;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output ledRed,ledGreen,ledYellow;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output [6:0] led7Seg1,led7Seg0;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wire [6:0] led7Seg1,led7Seg0;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wire clock1hz;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wire [3:0] controlLed7Seg1, controlLed7Seg0;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lastRenderedPageBreak/>
              <w:t>wire [2:0] ledSingle;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// Gan tin hieu vao cac khoi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DivisionFrequency T1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(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.clockIn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(clock),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.clockOut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(clock1hz)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);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Controller T2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(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.clock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(clock1hz),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.reset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(reset),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.ledSingle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(ledSingle),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.controlLed7Seg1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(controlLed7Seg1),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.controlLed7Seg0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(controlLed7Seg0)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);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Display T3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(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.ledSingle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(ledSingle),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.controlLed7Seg1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(controlLed7Seg1),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.controlLed7Seg0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(controlLed7Seg0),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.ledRed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(ledRed),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.ledGreen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(ledGreen),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lastRenderedPageBreak/>
              <w:t>.ledYellow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(ledYellow),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.led7Seg1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(led7Seg1),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.led7Seg0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(led7Seg0)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);</w:t>
            </w:r>
          </w:p>
          <w:p w:rsidR="00CC36ED" w:rsidRPr="00CC36ED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</w:p>
          <w:p w:rsidR="00745861" w:rsidRPr="002D3CDB" w:rsidRDefault="00CC36ED" w:rsidP="00CC36ED">
            <w:pPr>
              <w:spacing w:line="240" w:lineRule="auto"/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endmodule</w:t>
            </w:r>
          </w:p>
        </w:tc>
      </w:tr>
    </w:tbl>
    <w:p w:rsidR="002D3CDB" w:rsidRDefault="002D3CDB" w:rsidP="000F7F7F">
      <w:pPr>
        <w:ind w:left="360"/>
        <w:rPr>
          <w:lang w:val="en-US"/>
        </w:rPr>
      </w:pPr>
      <w:r>
        <w:rPr>
          <w:lang w:val="en-US"/>
        </w:rPr>
        <w:lastRenderedPageBreak/>
        <w:t>Khối Chia Tần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36ED" w:rsidRPr="00CC36ED" w:rsidTr="00CC36ED">
        <w:tc>
          <w:tcPr>
            <w:tcW w:w="9350" w:type="dxa"/>
          </w:tcPr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module DivisionFrequency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(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clockIn,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//Xung clock vao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clockOut</w:t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//Xung clock ra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);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input clockIn;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output clockOut;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reg clockOut;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parameter scale = 4</w:t>
            </w:r>
            <w:r>
              <w:rPr>
                <w:rFonts w:ascii="Consolas" w:hAnsi="Consolas"/>
                <w:sz w:val="20"/>
                <w:lang w:val="en-US"/>
              </w:rPr>
              <w:t>0000000</w:t>
            </w:r>
            <w:r w:rsidRPr="00CC36ED">
              <w:rPr>
                <w:rFonts w:ascii="Consolas" w:hAnsi="Consolas"/>
                <w:sz w:val="20"/>
                <w:lang w:val="en-US"/>
              </w:rPr>
              <w:t>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integer threshold = scale/2;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integer i = 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lastRenderedPageBreak/>
              <w:t>initial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clockOut = 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always @ (negedge clockIn 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ab/>
              <w:t>if(i == threshold-1)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ab/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clockOut &lt;= !clockOut;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ab/>
            </w:r>
            <w:r w:rsidRPr="00CC36ED">
              <w:rPr>
                <w:rFonts w:ascii="Consolas" w:hAnsi="Consolas"/>
                <w:sz w:val="20"/>
                <w:lang w:val="en-US"/>
              </w:rPr>
              <w:tab/>
              <w:t>i &lt;= 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ab/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ab/>
              <w:t>else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ab/>
              <w:t>i &lt;= i + 1;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20"/>
                <w:lang w:val="en-US"/>
              </w:rPr>
            </w:pPr>
            <w:r w:rsidRPr="00CC36ED">
              <w:rPr>
                <w:rFonts w:ascii="Consolas" w:hAnsi="Consolas"/>
                <w:sz w:val="20"/>
                <w:lang w:val="en-US"/>
              </w:rPr>
              <w:t>endmodule</w:t>
            </w:r>
          </w:p>
        </w:tc>
      </w:tr>
    </w:tbl>
    <w:p w:rsidR="002D3CDB" w:rsidRDefault="00CC36ED" w:rsidP="000F7F7F">
      <w:pPr>
        <w:ind w:left="360"/>
        <w:rPr>
          <w:lang w:val="en-US"/>
        </w:rPr>
      </w:pPr>
      <w:r>
        <w:rPr>
          <w:lang w:val="en-US"/>
        </w:rPr>
        <w:lastRenderedPageBreak/>
        <w:t>Khối điều khiển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36ED" w:rsidRPr="00CC36ED" w:rsidTr="00CC36ED">
        <w:tc>
          <w:tcPr>
            <w:tcW w:w="9350" w:type="dxa"/>
          </w:tcPr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module Controller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(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clock,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Clock 40MHz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reset,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Reset tich cuc duong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ledSingle,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Tin hieu led don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controlLed7Seg1,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Tin hieu led 7 thanh hang chuc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lastRenderedPageBreak/>
              <w:t>controlLed7Seg0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Tin hieu led 7 thanh hang don vi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);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// Khai bao tin hieu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input clock, reset;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output reg [2:0] ledSingle;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output reg [3:0] controlLed7Seg1,controlLed7Seg0;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 xml:space="preserve">parameter GreenTime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= 40;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 xml:space="preserve">parameter YellowTime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= 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 xml:space="preserve">parameter RedTime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= 50;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 xml:space="preserve"> 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 xml:space="preserve">parameter GreenState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= 2'b00;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 xml:space="preserve">parameter YellowState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= 2'b01;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 xml:space="preserve">parameter RedState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= 2'b10;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reg [1:0] currentState, nextState;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initial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lastRenderedPageBreak/>
              <w:t>currentState = GreenState;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nextState = YellowState;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controlLed7Seg1 &lt;= GreenTime / 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controlLed7Seg0 &lt;= GreenTime % 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always @ (negedge clock or posedge reset)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  <w:t>if(reset)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currentState = GreenState;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controlLed7Seg1 &lt;= GreenTime / 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controlLed7Seg0 &lt;= GreenTime % 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  <w:t>else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if( controlLed7Seg1 == 0 &amp;&amp; controlLed7Seg0 == 0)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currentState &lt;= nextState;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else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lastRenderedPageBreak/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if (controlLed7Seg0 == 0)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controlLed7Seg1 = controlLed7Seg1 - 1;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controlLed7Seg0 = 9;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else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controlLed7Seg0 = controlLed7Seg0 - 1;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always @ (currentState)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case(currentState)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GreenState: 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begin 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nextState = YellowState;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controlLed7Seg1 = GreenTime / 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controlLed7Seg0 = GreenTime % 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YellowState: 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begin 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lastRenderedPageBreak/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nextState = RedState;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controlLed7Seg1 = YellowTime / 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controlLed7Seg0 = YellowTime % 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RedState: 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begin 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nextState = GreenState; 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controlLed7Seg1 = RedTime / 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controlLed7Seg0 = RedTime % 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endcase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always @ (currentState)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  <w:t>case(currentState)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GreenState: ledSingle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= 3'b100;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YellowState: ledSingle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= 3'b010;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RedState: ledSingle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= 3'b001;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  <w:t>endcase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end</w:t>
            </w:r>
          </w:p>
          <w:p w:rsidR="00CC36ED" w:rsidRPr="00CC36ED" w:rsidRDefault="00CC36ED" w:rsidP="000F7F7F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endmodule</w:t>
            </w:r>
          </w:p>
        </w:tc>
      </w:tr>
    </w:tbl>
    <w:p w:rsidR="00CC36ED" w:rsidRPr="000F7F7F" w:rsidRDefault="00CC36ED" w:rsidP="000F7F7F">
      <w:pPr>
        <w:ind w:left="360"/>
        <w:rPr>
          <w:lang w:val="en-US"/>
        </w:rPr>
      </w:pPr>
    </w:p>
    <w:p w:rsidR="000F7F7F" w:rsidRDefault="00CC36ED" w:rsidP="000F7F7F">
      <w:pPr>
        <w:ind w:left="360"/>
        <w:rPr>
          <w:lang w:val="en-US"/>
        </w:rPr>
      </w:pPr>
      <w:r>
        <w:rPr>
          <w:lang w:val="en-US"/>
        </w:rPr>
        <w:lastRenderedPageBreak/>
        <w:t>Khối hiển thị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36ED" w:rsidRPr="00CC36ED" w:rsidTr="00CC36ED">
        <w:tc>
          <w:tcPr>
            <w:tcW w:w="9350" w:type="dxa"/>
          </w:tcPr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module Display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(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ledSingle,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Input led don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controlLed7Seg1,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Input led 7 thanh hang chuc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controlLed7Seg0,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Input led 7 thanh hang don vi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ledRed,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Output led do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ledGreen,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Output led xanh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ledYellow,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Output led vang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led7Seg1,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Output led 7 thanh hang chuc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led7Seg0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 Output led 7 thanh hang don vi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);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input [2:0] ledSingle;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input [3:0] controlLed7Seg1,controlLed7Seg0;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output ledRed,ledGreen,ledYellow;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output reg [6:0] led7Seg1,led7Seg0;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 xml:space="preserve">parameter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  num0 = 7'b1111110, //7E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  num1 = 7'b0110000, //30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  num2 = 7'b1101101, //6D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lastRenderedPageBreak/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  num3 = 7'b1111001, //79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  num4 = 7'b0110011, //33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  num5 = 7'b1011011, //5B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  num6 = 7'b0111111, //5F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  num7 = 7'b1110000, //70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  num8 = 7'b1111111, //7F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  num9 = 7'b1111011; //7B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 xml:space="preserve">assign ledGreen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= ledSingle[2];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 xml:space="preserve">assign ledYellow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= ledSingle[1];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 xml:space="preserve">assign ledRed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= ledSingle[0];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always @ (controlLed7Seg1)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case(controlLed7Seg1)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4'b0000 : led7Seg1 = num0;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4'b0001 : led7Seg1 = num1;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4'b0010 : led7Seg1 = num2;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4'b0011 : led7Seg1 = num3;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4'b0100 : led7Seg1 = num4;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4'b0101 : led7Seg1 = num5;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lastRenderedPageBreak/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4'b0110 : led7Seg1 = num6;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4'b0111 : led7Seg1 = num7;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4'b1000 : led7Seg1 = num8;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4'b1001 : led7Seg1 = num9;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default : led7Seg1 = num0;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endcase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always @ (controlLed7Seg0)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case(controlLed7Seg0)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4'b0000 : led7Seg0 = num0;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4'b0001 : led7Seg0 = num1;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4'b0010 : led7Seg0 = num2;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4'b0011 : led7Seg0 = num3;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4'b0100 : led7Seg0 = num4;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4'b0101 : led7Seg0 = num5;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4'b0110 : led7Seg0 = num6;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4'b0111 : led7Seg0 = num7;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4'b1000 : led7Seg0 = num8;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4'b1001 : led7Seg0 = num9;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lastRenderedPageBreak/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default : led7Seg0 = num0;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endcase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endmodule</w:t>
            </w:r>
          </w:p>
        </w:tc>
      </w:tr>
    </w:tbl>
    <w:p w:rsidR="00CC36ED" w:rsidRDefault="00CC36ED" w:rsidP="000F7F7F">
      <w:pPr>
        <w:ind w:left="360"/>
        <w:rPr>
          <w:lang w:val="en-US"/>
        </w:rPr>
      </w:pPr>
      <w:r>
        <w:rPr>
          <w:lang w:val="en-US"/>
        </w:rPr>
        <w:lastRenderedPageBreak/>
        <w:t>Khối testbench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36ED" w:rsidRPr="00CC36ED" w:rsidTr="00CC36ED">
        <w:tc>
          <w:tcPr>
            <w:tcW w:w="9350" w:type="dxa"/>
          </w:tcPr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module DenGiaoThong_tb;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 xml:space="preserve">reg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clock,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//Clock 40 MHz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reset;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//Reset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wire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ledRed,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//Led don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ledGreen,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ledYellow;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wire [6:0]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led7Seg1,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//Led 7 thanh hang chuc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led7Seg0;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DenGiaoThong DUT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(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.clock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(clock),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//Clock 40 MHz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.reset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(reset),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//Reset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.ledRed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(ledRed),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//Led don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.ledGreen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(ledGreen),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lastRenderedPageBreak/>
              <w:t>.ledYellow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(ledYellow),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.led7Seg1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 xml:space="preserve">(led7Seg1), 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//Led 7 thanh hang chuc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.led7Seg0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(led7Seg0)</w:t>
            </w:r>
            <w:r w:rsidRPr="00CC36ED">
              <w:rPr>
                <w:rFonts w:ascii="Consolas" w:hAnsi="Consolas"/>
                <w:sz w:val="18"/>
                <w:lang w:val="en-US"/>
              </w:rPr>
              <w:tab/>
              <w:t>//Led 7 thanh hang don vi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);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initial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begin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  <w:t>clock = 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  <w:t>reset = 1;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#10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ab/>
              <w:t>reset = 0;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end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always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#1 clock = !clock;</w:t>
            </w:r>
          </w:p>
          <w:p w:rsidR="00CC36ED" w:rsidRPr="00CC36ED" w:rsidRDefault="00CC36ED" w:rsidP="00CC36ED">
            <w:pPr>
              <w:rPr>
                <w:rFonts w:ascii="Consolas" w:hAnsi="Consolas"/>
                <w:sz w:val="18"/>
                <w:lang w:val="en-US"/>
              </w:rPr>
            </w:pPr>
            <w:r w:rsidRPr="00CC36ED">
              <w:rPr>
                <w:rFonts w:ascii="Consolas" w:hAnsi="Consolas"/>
                <w:sz w:val="18"/>
                <w:lang w:val="en-US"/>
              </w:rPr>
              <w:t>endmodule</w:t>
            </w:r>
          </w:p>
        </w:tc>
      </w:tr>
    </w:tbl>
    <w:p w:rsidR="00CC36ED" w:rsidRDefault="00CC36ED" w:rsidP="000F7F7F">
      <w:pPr>
        <w:ind w:left="360"/>
        <w:rPr>
          <w:lang w:val="en-US"/>
        </w:rPr>
      </w:pPr>
    </w:p>
    <w:p w:rsidR="00D64FF7" w:rsidRDefault="00D64FF7" w:rsidP="000F7F7F">
      <w:pPr>
        <w:ind w:left="360"/>
        <w:rPr>
          <w:lang w:val="en-US"/>
        </w:rPr>
      </w:pPr>
    </w:p>
    <w:p w:rsidR="00D64FF7" w:rsidRDefault="00D64FF7" w:rsidP="000F7F7F">
      <w:pPr>
        <w:ind w:left="360"/>
        <w:rPr>
          <w:lang w:val="en-US"/>
        </w:rPr>
      </w:pPr>
    </w:p>
    <w:p w:rsidR="00D64FF7" w:rsidRDefault="00D64FF7" w:rsidP="000F7F7F">
      <w:pPr>
        <w:ind w:left="360"/>
        <w:rPr>
          <w:lang w:val="en-US"/>
        </w:rPr>
      </w:pPr>
    </w:p>
    <w:p w:rsidR="00D64FF7" w:rsidRDefault="00D64FF7" w:rsidP="000F7F7F">
      <w:pPr>
        <w:ind w:left="360"/>
        <w:rPr>
          <w:lang w:val="en-US"/>
        </w:rPr>
      </w:pPr>
    </w:p>
    <w:p w:rsidR="00D64FF7" w:rsidRDefault="00D64FF7" w:rsidP="000F7F7F">
      <w:pPr>
        <w:ind w:left="360"/>
        <w:rPr>
          <w:lang w:val="en-US"/>
        </w:rPr>
      </w:pPr>
      <w:r>
        <w:rPr>
          <w:lang w:val="en-US"/>
        </w:rPr>
        <w:lastRenderedPageBreak/>
        <w:t>Kết quả chạy testbench trên ModelSim10.4a</w:t>
      </w:r>
    </w:p>
    <w:p w:rsidR="00D64FF7" w:rsidRPr="00CC36ED" w:rsidRDefault="00D64FF7" w:rsidP="000F7F7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682C140" wp14:editId="3C0379CA">
            <wp:extent cx="5943600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7F" w:rsidRDefault="00D64FF7" w:rsidP="00D64FF7">
      <w:pPr>
        <w:rPr>
          <w:lang w:val="en-US"/>
        </w:rPr>
      </w:pPr>
      <w:r>
        <w:rPr>
          <w:lang w:val="en-US"/>
        </w:rPr>
        <w:t>Đóng gói code tại</w:t>
      </w:r>
    </w:p>
    <w:p w:rsidR="00D64FF7" w:rsidRPr="00D64FF7" w:rsidRDefault="00D64FF7" w:rsidP="00D64FF7">
      <w:pPr>
        <w:rPr>
          <w:lang w:val="en-US"/>
        </w:rPr>
      </w:pPr>
    </w:p>
    <w:sectPr w:rsidR="00D64FF7" w:rsidRPr="00D6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3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650AFF"/>
    <w:multiLevelType w:val="hybridMultilevel"/>
    <w:tmpl w:val="06F42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2A52"/>
    <w:multiLevelType w:val="hybridMultilevel"/>
    <w:tmpl w:val="0BFE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D6BD0"/>
    <w:multiLevelType w:val="hybridMultilevel"/>
    <w:tmpl w:val="F3EA19B0"/>
    <w:lvl w:ilvl="0" w:tplc="12A20D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C1EA8"/>
    <w:multiLevelType w:val="multilevel"/>
    <w:tmpl w:val="A1E8DFDA"/>
    <w:lvl w:ilvl="0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5" w15:restartNumberingAfterBreak="0">
    <w:nsid w:val="783151BE"/>
    <w:multiLevelType w:val="hybridMultilevel"/>
    <w:tmpl w:val="20D2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BC"/>
    <w:rsid w:val="00006893"/>
    <w:rsid w:val="000E349B"/>
    <w:rsid w:val="000F7F7F"/>
    <w:rsid w:val="00131317"/>
    <w:rsid w:val="002D3CDB"/>
    <w:rsid w:val="002F03EA"/>
    <w:rsid w:val="00543DDB"/>
    <w:rsid w:val="00561514"/>
    <w:rsid w:val="006357D2"/>
    <w:rsid w:val="006A37E2"/>
    <w:rsid w:val="00745861"/>
    <w:rsid w:val="007E2153"/>
    <w:rsid w:val="008206CA"/>
    <w:rsid w:val="00933466"/>
    <w:rsid w:val="00AD5724"/>
    <w:rsid w:val="00AE14EF"/>
    <w:rsid w:val="00B27BC4"/>
    <w:rsid w:val="00B62EA0"/>
    <w:rsid w:val="00CC36ED"/>
    <w:rsid w:val="00D64FF7"/>
    <w:rsid w:val="00E00FBC"/>
    <w:rsid w:val="00E90866"/>
    <w:rsid w:val="00EE1CDB"/>
    <w:rsid w:val="00F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F95C"/>
  <w15:chartTrackingRefBased/>
  <w15:docId w15:val="{E036287A-8F27-4EE3-A7C7-BBB6A13C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7E2"/>
    <w:pPr>
      <w:spacing w:before="120" w:after="280" w:line="360" w:lineRule="auto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B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7BC4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34D"/>
    <w:pPr>
      <w:keepNext/>
      <w:keepLines/>
      <w:numPr>
        <w:ilvl w:val="1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BC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7E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A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034D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7BC4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ListParagraph">
    <w:name w:val="List Paragraph"/>
    <w:basedOn w:val="Normal"/>
    <w:uiPriority w:val="34"/>
    <w:qFormat/>
    <w:rsid w:val="00B2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u\Documents\Custom%20Office%20Templates\VCS%20B&#225;o%20c&#225;o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VCS Báo cáo 2.dotx</Template>
  <TotalTime>227</TotalTime>
  <Pages>15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</dc:creator>
  <cp:keywords/>
  <dc:description/>
  <cp:lastModifiedBy>Nguyen Xuan Luu 20152346</cp:lastModifiedBy>
  <cp:revision>10</cp:revision>
  <dcterms:created xsi:type="dcterms:W3CDTF">2018-10-31T02:15:00Z</dcterms:created>
  <dcterms:modified xsi:type="dcterms:W3CDTF">2018-11-02T09:01:00Z</dcterms:modified>
</cp:coreProperties>
</file>